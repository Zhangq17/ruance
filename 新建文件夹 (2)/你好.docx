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你好！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8FA1C9B"/>
    <w:rsid w:val="38FA1C9B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0564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2018-10-08T14:26:00Z</dcterms:created>
  <dc:creator>一笑浮生暖</dc:creator>
  <cp:lastModifiedBy>一笑浮生暖</cp:lastModifiedBy>
  <dcterms:modified xsi:type="dcterms:W3CDTF">2018-10-08T14:26:29Z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